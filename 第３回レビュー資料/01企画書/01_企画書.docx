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F315" w14:textId="56E554BF" w:rsidR="00F30384" w:rsidRPr="00103556" w:rsidRDefault="00285E8C">
      <w:pPr>
        <w:jc w:val="left"/>
        <w:rPr>
          <w:rFonts w:ascii="ＭＳ ゴシック" w:eastAsia="ＭＳ ゴシック" w:hAnsi="ＭＳ ゴシック"/>
          <w:sz w:val="56"/>
          <w:szCs w:val="56"/>
        </w:rPr>
      </w:pPr>
      <w:r>
        <w:rPr>
          <w:rFonts w:ascii="ＭＳ ゴシック" w:eastAsia="ＭＳ ゴシック" w:hAnsi="ＭＳ ゴシック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0B6209" wp14:editId="51BCF56B">
                <wp:simplePos x="0" y="0"/>
                <wp:positionH relativeFrom="column">
                  <wp:posOffset>5327027</wp:posOffset>
                </wp:positionH>
                <wp:positionV relativeFrom="paragraph">
                  <wp:posOffset>3079</wp:posOffset>
                </wp:positionV>
                <wp:extent cx="706755" cy="603238"/>
                <wp:effectExtent l="0" t="0" r="17145" b="2603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60323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19E9F" w14:textId="77777777"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B6209" id="Rectangle 5" o:spid="_x0000_s1026" style="position:absolute;margin-left:419.45pt;margin-top:.25pt;width:55.65pt;height:4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" fillcolor="white [3201]" strokecolor="black [3200]" strokeweight="2pt">
                <v:textbox inset="5.85pt,.7pt,5.85pt,.7pt">
                  <w:txbxContent>
                    <w:p w14:paraId="4D619E9F" w14:textId="77777777" w:rsidR="00287BD5" w:rsidRPr="00103556" w:rsidRDefault="00287BD5" w:rsidP="00315360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03556">
                        <w:rPr>
                          <w:rFonts w:ascii="ＭＳ ゴシック" w:eastAsia="ＭＳ ゴシック" w:hAnsi="ＭＳ ゴシック" w:hint="eastAsia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 w:rsidR="00532666">
        <w:rPr>
          <w:rFonts w:ascii="ＭＳ ゴシック" w:eastAsia="ＭＳ ゴシック" w:hAnsi="ＭＳ ゴシック" w:hint="eastAsia"/>
          <w:noProof/>
          <w:sz w:val="56"/>
          <w:szCs w:val="56"/>
        </w:rPr>
        <w:t>企業連携</w:t>
      </w:r>
      <w:r w:rsidR="00EB4310">
        <w:rPr>
          <w:rFonts w:ascii="ＭＳ ゴシック" w:eastAsia="ＭＳ ゴシック" w:hAnsi="ＭＳ ゴシック" w:hint="eastAsia"/>
          <w:sz w:val="56"/>
          <w:szCs w:val="56"/>
        </w:rPr>
        <w:t xml:space="preserve"> </w: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企画書</w:t>
      </w:r>
    </w:p>
    <w:p w14:paraId="672A6659" w14:textId="77777777" w:rsidR="00F30384" w:rsidRDefault="00F30384">
      <w:pPr>
        <w:jc w:val="left"/>
      </w:pPr>
    </w:p>
    <w:p w14:paraId="4043BF9C" w14:textId="1AF9C9CE" w:rsidR="00F30384" w:rsidRPr="00103556" w:rsidRDefault="00537EBC" w:rsidP="00F6677E">
      <w:pPr>
        <w:ind w:right="-2" w:firstLineChars="3106" w:firstLine="6003"/>
        <w:jc w:val="right"/>
        <w:rPr>
          <w:rFonts w:ascii="ＭＳ ゴシック" w:eastAsia="ＭＳ ゴシック" w:hAnsi="ＭＳ ゴシック"/>
        </w:rPr>
      </w:pPr>
      <w:r w:rsidRPr="00103556">
        <w:rPr>
          <w:rFonts w:ascii="ＭＳ ゴシック" w:eastAsia="ＭＳ ゴシック" w:hAnsi="ＭＳ ゴシック" w:hint="eastAsia"/>
        </w:rPr>
        <w:t>作成日</w:t>
      </w:r>
      <w:r w:rsidR="0066292D">
        <w:rPr>
          <w:rFonts w:ascii="ＭＳ ゴシック" w:eastAsia="ＭＳ ゴシック" w:hAnsi="ＭＳ ゴシック" w:hint="eastAsia"/>
        </w:rPr>
        <w:t>：</w:t>
      </w:r>
      <w:r w:rsidR="00F6677E">
        <w:rPr>
          <w:rFonts w:ascii="ＭＳ ゴシック" w:eastAsia="ＭＳ ゴシック" w:hAnsi="ＭＳ ゴシック" w:hint="eastAsia"/>
        </w:rPr>
        <w:t>令和</w:t>
      </w:r>
      <w:r w:rsidR="00203D1E">
        <w:rPr>
          <w:rFonts w:ascii="ＭＳ ゴシック" w:eastAsia="ＭＳ ゴシック" w:hAnsi="ＭＳ ゴシック" w:hint="eastAsia"/>
        </w:rPr>
        <w:t xml:space="preserve">　</w:t>
      </w:r>
      <w:r w:rsidRPr="00103556">
        <w:rPr>
          <w:rFonts w:ascii="ＭＳ ゴシック" w:eastAsia="ＭＳ ゴシック" w:hAnsi="ＭＳ ゴシック" w:hint="eastAsia"/>
        </w:rPr>
        <w:t>年</w:t>
      </w:r>
      <w:r w:rsidR="00203D1E">
        <w:rPr>
          <w:rFonts w:ascii="ＭＳ ゴシック" w:eastAsia="ＭＳ ゴシック" w:hAnsi="ＭＳ ゴシック" w:hint="eastAsia"/>
        </w:rPr>
        <w:t xml:space="preserve">　</w:t>
      </w:r>
      <w:r w:rsidR="00874004">
        <w:rPr>
          <w:rFonts w:ascii="ＭＳ ゴシック" w:eastAsia="ＭＳ ゴシック" w:hAnsi="ＭＳ ゴシック" w:hint="eastAsia"/>
        </w:rPr>
        <w:t>月</w:t>
      </w:r>
      <w:r w:rsidR="00203D1E">
        <w:rPr>
          <w:rFonts w:ascii="ＭＳ ゴシック" w:eastAsia="ＭＳ ゴシック" w:hAnsi="ＭＳ ゴシック" w:hint="eastAsia"/>
        </w:rPr>
        <w:t xml:space="preserve">　</w:t>
      </w:r>
      <w:r w:rsidRPr="00103556">
        <w:rPr>
          <w:rFonts w:ascii="ＭＳ ゴシック" w:eastAsia="ＭＳ ゴシック" w:hAnsi="ＭＳ ゴシック" w:hint="eastAsia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F30384" w:rsidRPr="00584A1A" w14:paraId="4B3EEBAC" w14:textId="77777777" w:rsidTr="12C4CC50">
        <w:tc>
          <w:tcPr>
            <w:tcW w:w="1526" w:type="dxa"/>
            <w:shd w:val="clear" w:color="auto" w:fill="C0C0C0"/>
            <w:vAlign w:val="center"/>
          </w:tcPr>
          <w:p w14:paraId="0361EBE8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0A37501D" w14:textId="6F508767" w:rsidR="001B78D6" w:rsidRPr="00584A1A" w:rsidRDefault="003B0105" w:rsidP="12C4CC50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/>
                <w:sz w:val="24"/>
              </w:rPr>
              <w:t>3班</w:t>
            </w:r>
          </w:p>
        </w:tc>
      </w:tr>
    </w:tbl>
    <w:p w14:paraId="5DAB6C7B" w14:textId="7777777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054884" w:rsidRPr="00584A1A" w14:paraId="6CA51906" w14:textId="77777777" w:rsidTr="12C4CC50">
        <w:tc>
          <w:tcPr>
            <w:tcW w:w="1526" w:type="dxa"/>
            <w:shd w:val="clear" w:color="auto" w:fill="C0C0C0"/>
            <w:vAlign w:val="center"/>
          </w:tcPr>
          <w:p w14:paraId="57CAEFB7" w14:textId="77777777" w:rsidR="00054884" w:rsidRPr="00A24471" w:rsidRDefault="00054884" w:rsidP="001E6804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02EB378F" w14:textId="174884AD" w:rsidR="00054884" w:rsidRPr="00584A1A" w:rsidRDefault="00252F55" w:rsidP="12C4CC50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SD2E</w:t>
            </w:r>
          </w:p>
        </w:tc>
      </w:tr>
    </w:tbl>
    <w:p w14:paraId="6A05A809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7"/>
        <w:gridCol w:w="2030"/>
        <w:gridCol w:w="2030"/>
        <w:gridCol w:w="2030"/>
        <w:gridCol w:w="2031"/>
      </w:tblGrid>
      <w:tr w:rsidR="005F1F00" w:rsidRPr="00584A1A" w14:paraId="5A414881" w14:textId="77777777" w:rsidTr="03E986CA">
        <w:tc>
          <w:tcPr>
            <w:tcW w:w="1526" w:type="dxa"/>
            <w:vMerge w:val="restart"/>
            <w:shd w:val="clear" w:color="auto" w:fill="C0C0C0"/>
            <w:vAlign w:val="center"/>
          </w:tcPr>
          <w:p w14:paraId="6B2461FD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30224AED" w14:textId="417928C9" w:rsidR="0023096A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林春翔</w:t>
            </w:r>
          </w:p>
        </w:tc>
        <w:tc>
          <w:tcPr>
            <w:tcW w:w="2077" w:type="dxa"/>
            <w:shd w:val="clear" w:color="auto" w:fill="auto"/>
          </w:tcPr>
          <w:p w14:paraId="5A39BBE3" w14:textId="5373DFF3" w:rsidR="005F1F00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深町友也</w:t>
            </w:r>
          </w:p>
        </w:tc>
        <w:tc>
          <w:tcPr>
            <w:tcW w:w="2077" w:type="dxa"/>
            <w:shd w:val="clear" w:color="auto" w:fill="auto"/>
          </w:tcPr>
          <w:p w14:paraId="41C8F396" w14:textId="5ED3011E" w:rsidR="005F1F00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小川悠哉</w:t>
            </w:r>
          </w:p>
        </w:tc>
        <w:tc>
          <w:tcPr>
            <w:tcW w:w="2078" w:type="dxa"/>
            <w:shd w:val="clear" w:color="auto" w:fill="auto"/>
          </w:tcPr>
          <w:p w14:paraId="72A3D3EC" w14:textId="435B1F46" w:rsidR="005F1F00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西川颯翔</w:t>
            </w:r>
          </w:p>
        </w:tc>
      </w:tr>
      <w:tr w:rsidR="005F1F00" w:rsidRPr="00584A1A" w14:paraId="0D0B940D" w14:textId="77777777" w:rsidTr="03E986CA">
        <w:tc>
          <w:tcPr>
            <w:tcW w:w="1526" w:type="dxa"/>
            <w:vMerge/>
          </w:tcPr>
          <w:p w14:paraId="0E27B00A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60061E4C" w14:textId="03B61476" w:rsidR="005F1F00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亀山北斗</w:t>
            </w:r>
          </w:p>
        </w:tc>
        <w:tc>
          <w:tcPr>
            <w:tcW w:w="2077" w:type="dxa"/>
            <w:shd w:val="clear" w:color="auto" w:fill="auto"/>
          </w:tcPr>
          <w:p w14:paraId="44EAFD9C" w14:textId="7B3BB566" w:rsidR="005F1F00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松尾直</w:t>
            </w:r>
          </w:p>
        </w:tc>
        <w:tc>
          <w:tcPr>
            <w:tcW w:w="2077" w:type="dxa"/>
            <w:shd w:val="clear" w:color="auto" w:fill="auto"/>
          </w:tcPr>
          <w:p w14:paraId="4B94D5A5" w14:textId="29C213F3" w:rsidR="005F1F00" w:rsidRPr="00584A1A" w:rsidRDefault="00252F55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伊藤　大将</w:t>
            </w:r>
          </w:p>
        </w:tc>
        <w:tc>
          <w:tcPr>
            <w:tcW w:w="2078" w:type="dxa"/>
            <w:shd w:val="clear" w:color="auto" w:fill="auto"/>
          </w:tcPr>
          <w:p w14:paraId="3DEEC669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3656B9AB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8"/>
        <w:gridCol w:w="8120"/>
      </w:tblGrid>
      <w:tr w:rsidR="00F30384" w:rsidRPr="003C0822" w14:paraId="03A5522F" w14:textId="77777777" w:rsidTr="00A24471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40A774EE" w14:textId="77777777" w:rsidR="00F30384" w:rsidRPr="00584A1A" w:rsidRDefault="004D4480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</w:rPr>
              <w:t>システム</w:t>
            </w:r>
            <w:r w:rsidR="00F3038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名</w:t>
            </w:r>
          </w:p>
        </w:tc>
        <w:tc>
          <w:tcPr>
            <w:tcW w:w="8309" w:type="dxa"/>
          </w:tcPr>
          <w:p w14:paraId="45FB0818" w14:textId="1D56375E" w:rsidR="008C1C87" w:rsidRPr="00EB4310" w:rsidRDefault="00252F55" w:rsidP="00EB4310">
            <w:pPr>
              <w:jc w:val="left"/>
              <w:rPr>
                <w:rFonts w:ascii="ＭＳ ゴシック" w:eastAsia="ＭＳ ゴシック" w:hAnsi="ＭＳ ゴシック"/>
                <w:sz w:val="24"/>
                <w:szCs w:val="21"/>
              </w:rPr>
            </w:pPr>
            <w:r>
              <w:rPr>
                <w:rFonts w:ascii="ＭＳ ゴシック" w:eastAsia="ＭＳ ゴシック" w:hAnsi="ＭＳ ゴシック"/>
                <w:sz w:val="24"/>
                <w:szCs w:val="21"/>
              </w:rPr>
              <w:t>P</w:t>
            </w:r>
            <w:r>
              <w:rPr>
                <w:rFonts w:ascii="ＭＳ ゴシック" w:eastAsia="ＭＳ ゴシック" w:hAnsi="ＭＳ ゴシック" w:hint="eastAsia"/>
                <w:sz w:val="24"/>
                <w:szCs w:val="21"/>
              </w:rPr>
              <w:t>rotein shop</w:t>
            </w:r>
          </w:p>
        </w:tc>
      </w:tr>
    </w:tbl>
    <w:p w14:paraId="53128261" w14:textId="05F4DF64" w:rsidR="004D4480" w:rsidRDefault="004D4480" w:rsidP="59376957">
      <w:pPr>
        <w:spacing w:line="160" w:lineRule="exact"/>
        <w:rPr>
          <w:szCs w:val="21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2B410AEC" w14:textId="77777777" w:rsidTr="59376957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68FEC5D7" w14:textId="0944925A" w:rsidR="00A24471" w:rsidRPr="00A24471" w:rsidRDefault="004D4480" w:rsidP="001E680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システム</w:t>
            </w:r>
            <w:r w:rsidR="00F6677E">
              <w:rPr>
                <w:rFonts w:ascii="ＭＳ ゴシック" w:eastAsia="ＭＳ ゴシック" w:hAnsi="ＭＳ ゴシック" w:hint="eastAsia"/>
                <w:b/>
              </w:rPr>
              <w:t>を</w:t>
            </w:r>
            <w:r>
              <w:rPr>
                <w:rFonts w:ascii="ＭＳ ゴシック" w:eastAsia="ＭＳ ゴシック" w:hAnsi="ＭＳ ゴシック" w:hint="eastAsia"/>
                <w:b/>
              </w:rPr>
              <w:t>作成する</w:t>
            </w:r>
            <w:r w:rsidR="001164A3">
              <w:rPr>
                <w:rFonts w:ascii="ＭＳ ゴシック" w:eastAsia="ＭＳ ゴシック" w:hAnsi="ＭＳ ゴシック" w:hint="eastAsia"/>
                <w:b/>
              </w:rPr>
              <w:t>目的</w:t>
            </w:r>
          </w:p>
        </w:tc>
      </w:tr>
      <w:tr w:rsidR="00A24471" w:rsidRPr="0068662F" w14:paraId="62486C05" w14:textId="77777777" w:rsidTr="004A2112">
        <w:trPr>
          <w:trHeight w:val="1246"/>
        </w:trPr>
        <w:tc>
          <w:tcPr>
            <w:tcW w:w="9835" w:type="dxa"/>
          </w:tcPr>
          <w:p w14:paraId="4B99056E" w14:textId="6C2E1C45" w:rsidR="00535F2D" w:rsidRPr="004A2112" w:rsidRDefault="004559D1" w:rsidP="004A2112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運動する人</w:t>
            </w:r>
            <w:r w:rsidR="00441A09">
              <w:rPr>
                <w:rFonts w:ascii="ＭＳ ゴシック" w:eastAsia="ＭＳ ゴシック" w:hAnsi="ＭＳ ゴシック" w:hint="eastAsia"/>
              </w:rPr>
              <w:t>や健康志向の人</w:t>
            </w:r>
            <w:r>
              <w:rPr>
                <w:rFonts w:ascii="ＭＳ ゴシック" w:eastAsia="ＭＳ ゴシック" w:hAnsi="ＭＳ ゴシック" w:hint="eastAsia"/>
              </w:rPr>
              <w:t>向けて良いプロテインを提供するため。</w:t>
            </w:r>
          </w:p>
        </w:tc>
      </w:tr>
    </w:tbl>
    <w:p w14:paraId="4DDBEF00" w14:textId="77E354F6" w:rsidR="00EB4310" w:rsidRDefault="00EB4310" w:rsidP="59376957">
      <w:pPr>
        <w:spacing w:line="160" w:lineRule="exact"/>
        <w:rPr>
          <w:szCs w:val="21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EB4310" w:rsidRPr="00584A1A" w14:paraId="6E40DAB9" w14:textId="77777777" w:rsidTr="186FA8E4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60C0AF93" w14:textId="2BAD98BA" w:rsidR="00EB4310" w:rsidRPr="00A24471" w:rsidRDefault="00EB4310" w:rsidP="001E6804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企画の</w:t>
            </w:r>
            <w:r w:rsidR="001164A3">
              <w:rPr>
                <w:rFonts w:ascii="ＭＳ ゴシック" w:eastAsia="ＭＳ ゴシック" w:hAnsi="ＭＳ ゴシック" w:hint="eastAsia"/>
                <w:b/>
                <w:szCs w:val="21"/>
              </w:rPr>
              <w:t>要件（実現する</w:t>
            </w:r>
            <w:r w:rsidR="00C76713">
              <w:rPr>
                <w:rFonts w:ascii="ＭＳ ゴシック" w:eastAsia="ＭＳ ゴシック" w:hAnsi="ＭＳ ゴシック" w:hint="eastAsia"/>
                <w:b/>
                <w:szCs w:val="21"/>
              </w:rPr>
              <w:t>機能</w:t>
            </w:r>
            <w:r w:rsidR="001164A3">
              <w:rPr>
                <w:rFonts w:ascii="ＭＳ ゴシック" w:eastAsia="ＭＳ ゴシック" w:hAnsi="ＭＳ ゴシック" w:hint="eastAsia"/>
                <w:b/>
                <w:szCs w:val="21"/>
              </w:rPr>
              <w:t>）</w:t>
            </w:r>
          </w:p>
        </w:tc>
      </w:tr>
      <w:tr w:rsidR="00EB4310" w:rsidRPr="0068662F" w14:paraId="3461D779" w14:textId="77777777" w:rsidTr="004A2112">
        <w:trPr>
          <w:trHeight w:val="4778"/>
        </w:trPr>
        <w:tc>
          <w:tcPr>
            <w:tcW w:w="9835" w:type="dxa"/>
          </w:tcPr>
          <w:p w14:paraId="2A3FB187" w14:textId="77777777" w:rsidR="00535F2D" w:rsidRDefault="004559D1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ログイン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/</w:t>
            </w:r>
            <w:r>
              <w:rPr>
                <w:rFonts w:ascii="ＭＳ ゴシック" w:eastAsia="ＭＳ ゴシック" w:hAnsi="ＭＳ ゴシック"/>
                <w:sz w:val="22"/>
                <w:szCs w:val="22"/>
              </w:rPr>
              <w:t>ログインアウト</w:t>
            </w:r>
          </w:p>
          <w:p w14:paraId="1A7A2FEC" w14:textId="77777777" w:rsidR="004559D1" w:rsidRDefault="004559D1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商品検索</w:t>
            </w:r>
          </w:p>
          <w:p w14:paraId="0D15BD49" w14:textId="77777777" w:rsidR="004559D1" w:rsidRDefault="004559D1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商品購入</w:t>
            </w:r>
          </w:p>
          <w:p w14:paraId="4FD5990F" w14:textId="77777777" w:rsidR="004559D1" w:rsidRDefault="004559D1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ユーザー登録</w:t>
            </w:r>
          </w:p>
          <w:p w14:paraId="1D0BD9BF" w14:textId="77777777" w:rsidR="004559D1" w:rsidRDefault="004559D1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ユーザー更新</w:t>
            </w:r>
          </w:p>
          <w:p w14:paraId="5A9A8310" w14:textId="77777777" w:rsidR="004559D1" w:rsidRDefault="004559D1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商品種類</w:t>
            </w:r>
          </w:p>
          <w:p w14:paraId="6D866C8A" w14:textId="77777777" w:rsidR="003B0105" w:rsidRDefault="003B0105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商品登録</w:t>
            </w:r>
          </w:p>
          <w:p w14:paraId="5E13C4BC" w14:textId="77777777" w:rsidR="003B0105" w:rsidRDefault="003B0105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商品更新</w:t>
            </w:r>
          </w:p>
          <w:p w14:paraId="703C1E4C" w14:textId="77777777" w:rsidR="003B0105" w:rsidRDefault="003B0105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/>
                <w:sz w:val="22"/>
                <w:szCs w:val="22"/>
              </w:rPr>
              <w:t>商品</w:t>
            </w:r>
            <w:r w:rsidR="008C765F">
              <w:rPr>
                <w:rFonts w:ascii="ＭＳ ゴシック" w:eastAsia="ＭＳ ゴシック" w:hAnsi="ＭＳ ゴシック"/>
                <w:sz w:val="22"/>
                <w:szCs w:val="22"/>
              </w:rPr>
              <w:t>削除</w:t>
            </w:r>
          </w:p>
          <w:p w14:paraId="52E56223" w14:textId="4FEEE5F7" w:rsidR="008F74C0" w:rsidRPr="00C76713" w:rsidRDefault="008F74C0" w:rsidP="00C76713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カート機能</w:t>
            </w:r>
          </w:p>
        </w:tc>
      </w:tr>
    </w:tbl>
    <w:p w14:paraId="137A32AA" w14:textId="39B002C5" w:rsidR="186FA8E4" w:rsidRDefault="186FA8E4" w:rsidP="186FA8E4">
      <w:pPr>
        <w:spacing w:line="160" w:lineRule="exact"/>
        <w:rPr>
          <w:szCs w:val="21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1A4499DC" w14:textId="77777777" w:rsidTr="5AFD91B5">
        <w:tc>
          <w:tcPr>
            <w:tcW w:w="9835" w:type="dxa"/>
            <w:shd w:val="clear" w:color="auto" w:fill="BFBFBF" w:themeFill="background1" w:themeFillShade="BF"/>
          </w:tcPr>
          <w:p w14:paraId="6623CDE6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4DF68EBB" w14:textId="77777777" w:rsidTr="004A2112">
        <w:trPr>
          <w:trHeight w:val="2062"/>
        </w:trPr>
        <w:tc>
          <w:tcPr>
            <w:tcW w:w="9835" w:type="dxa"/>
          </w:tcPr>
          <w:p w14:paraId="2245652D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●実行環境</w:t>
            </w:r>
          </w:p>
          <w:p w14:paraId="769D0D3C" w14:textId="5E296B94" w:rsidR="00535F2D" w:rsidRDefault="1D729F9E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1FAD92A9">
              <w:rPr>
                <w:rFonts w:ascii="ＭＳ ゴシック" w:eastAsia="ＭＳ ゴシック" w:hAnsi="ＭＳ ゴシック"/>
                <w:sz w:val="22"/>
                <w:szCs w:val="22"/>
              </w:rPr>
              <w:t>Lollipop</w:t>
            </w:r>
            <w:r w:rsidRPr="229FA504">
              <w:rPr>
                <w:rFonts w:ascii="ＭＳ ゴシック" w:eastAsia="ＭＳ ゴシック" w:hAnsi="ＭＳ ゴシック"/>
                <w:sz w:val="22"/>
                <w:szCs w:val="22"/>
              </w:rPr>
              <w:t>:</w:t>
            </w:r>
            <w:r w:rsidR="0760791A" w:rsidRPr="60C76234">
              <w:rPr>
                <w:rFonts w:ascii="ＭＳ ゴシック" w:eastAsia="ＭＳ ゴシック" w:hAnsi="ＭＳ ゴシック"/>
                <w:sz w:val="22"/>
                <w:szCs w:val="22"/>
              </w:rPr>
              <w:t>コンテンツの</w:t>
            </w:r>
            <w:r w:rsidR="0760791A" w:rsidRPr="0419783C">
              <w:rPr>
                <w:rFonts w:ascii="ＭＳ ゴシック" w:eastAsia="ＭＳ ゴシック" w:hAnsi="ＭＳ ゴシック"/>
                <w:sz w:val="22"/>
                <w:szCs w:val="22"/>
              </w:rPr>
              <w:t>提供</w:t>
            </w:r>
          </w:p>
          <w:p w14:paraId="0A3886B8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●使用言語・環境</w:t>
            </w:r>
          </w:p>
          <w:p w14:paraId="54CD245A" w14:textId="43610B80" w:rsidR="00800A3F" w:rsidRPr="00800A3F" w:rsidRDefault="27DCA695" w:rsidP="00800A3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proofErr w:type="spellStart"/>
            <w:r w:rsidRPr="2A1C9B26">
              <w:rPr>
                <w:rFonts w:ascii="ＭＳ ゴシック" w:eastAsia="ＭＳ ゴシック" w:hAnsi="ＭＳ ゴシック"/>
                <w:sz w:val="22"/>
                <w:szCs w:val="22"/>
              </w:rPr>
              <w:t>PHP</w:t>
            </w:r>
            <w:r w:rsidR="00112F44">
              <w:rPr>
                <w:rFonts w:ascii="ＭＳ ゴシック" w:eastAsia="ＭＳ ゴシック" w:hAnsi="ＭＳ ゴシック"/>
                <w:sz w:val="22"/>
                <w:szCs w:val="22"/>
              </w:rPr>
              <w:t>,J</w:t>
            </w:r>
            <w:r w:rsidR="2E3101C8" w:rsidRPr="690B826E">
              <w:rPr>
                <w:rFonts w:ascii="ＭＳ ゴシック" w:eastAsia="ＭＳ ゴシック" w:hAnsi="ＭＳ ゴシック"/>
                <w:sz w:val="22"/>
                <w:szCs w:val="22"/>
              </w:rPr>
              <w:t>ava</w:t>
            </w:r>
            <w:r w:rsidR="07913F5D" w:rsidRPr="690B826E">
              <w:rPr>
                <w:rFonts w:ascii="ＭＳ ゴシック" w:eastAsia="ＭＳ ゴシック" w:hAnsi="ＭＳ ゴシック"/>
                <w:sz w:val="22"/>
                <w:szCs w:val="22"/>
              </w:rPr>
              <w:t>script</w:t>
            </w:r>
            <w:r w:rsidR="00112F44">
              <w:rPr>
                <w:rFonts w:ascii="ＭＳ ゴシック" w:eastAsia="ＭＳ ゴシック" w:hAnsi="ＭＳ ゴシック"/>
                <w:sz w:val="22"/>
                <w:szCs w:val="22"/>
              </w:rPr>
              <w:t>,</w:t>
            </w:r>
            <w:r w:rsidR="7A73D17F" w:rsidRPr="3E104211">
              <w:rPr>
                <w:rFonts w:ascii="ＭＳ ゴシック" w:eastAsia="ＭＳ ゴシック" w:hAnsi="ＭＳ ゴシック"/>
                <w:sz w:val="22"/>
                <w:szCs w:val="22"/>
              </w:rPr>
              <w:t>Mysql</w:t>
            </w:r>
            <w:proofErr w:type="spellEnd"/>
            <w:r w:rsidR="00112F44">
              <w:rPr>
                <w:rFonts w:ascii="ＭＳ ゴシック" w:eastAsia="ＭＳ ゴシック" w:hAnsi="ＭＳ ゴシック"/>
                <w:sz w:val="22"/>
                <w:szCs w:val="22"/>
              </w:rPr>
              <w:t>,</w:t>
            </w:r>
            <w:r w:rsidR="7A73D17F" w:rsidRPr="3593D333">
              <w:rPr>
                <w:rFonts w:ascii="ＭＳ ゴシック" w:eastAsia="ＭＳ ゴシック" w:hAnsi="ＭＳ ゴシック"/>
                <w:sz w:val="22"/>
                <w:szCs w:val="22"/>
              </w:rPr>
              <w:t>ロリポップ</w:t>
            </w:r>
            <w:r w:rsidR="7A73D17F" w:rsidRPr="7C37FF41">
              <w:rPr>
                <w:rFonts w:ascii="ＭＳ ゴシック" w:eastAsia="ＭＳ ゴシック" w:hAnsi="ＭＳ ゴシック"/>
                <w:sz w:val="22"/>
                <w:szCs w:val="22"/>
              </w:rPr>
              <w:t>wed</w:t>
            </w:r>
            <w:r w:rsidR="7A73D17F" w:rsidRPr="42DC2B50">
              <w:rPr>
                <w:rFonts w:ascii="ＭＳ ゴシック" w:eastAsia="ＭＳ ゴシック" w:hAnsi="ＭＳ ゴシック"/>
                <w:sz w:val="22"/>
                <w:szCs w:val="22"/>
              </w:rPr>
              <w:t>サーバー</w:t>
            </w:r>
          </w:p>
        </w:tc>
      </w:tr>
    </w:tbl>
    <w:p w14:paraId="1A965116" w14:textId="77777777" w:rsidR="00241993" w:rsidRPr="00241993" w:rsidRDefault="00241993" w:rsidP="007A2B6C">
      <w:pPr>
        <w:jc w:val="left"/>
      </w:pPr>
    </w:p>
    <w:sectPr w:rsidR="00241993" w:rsidRPr="00241993" w:rsidSect="00800A3F">
      <w:pgSz w:w="11906" w:h="16838" w:code="9"/>
      <w:pgMar w:top="0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1BC1F" w14:textId="77777777" w:rsidR="00193879" w:rsidRDefault="00193879" w:rsidP="001B78D6">
      <w:r>
        <w:separator/>
      </w:r>
    </w:p>
  </w:endnote>
  <w:endnote w:type="continuationSeparator" w:id="0">
    <w:p w14:paraId="6C249D6E" w14:textId="77777777" w:rsidR="00193879" w:rsidRDefault="00193879" w:rsidP="001B78D6">
      <w:r>
        <w:continuationSeparator/>
      </w:r>
    </w:p>
  </w:endnote>
  <w:endnote w:type="continuationNotice" w:id="1">
    <w:p w14:paraId="66CE458A" w14:textId="77777777" w:rsidR="00193879" w:rsidRDefault="001938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00D17" w14:textId="77777777" w:rsidR="00193879" w:rsidRDefault="00193879" w:rsidP="001B78D6">
      <w:r>
        <w:separator/>
      </w:r>
    </w:p>
  </w:footnote>
  <w:footnote w:type="continuationSeparator" w:id="0">
    <w:p w14:paraId="3A78D84D" w14:textId="77777777" w:rsidR="00193879" w:rsidRDefault="00193879" w:rsidP="001B78D6">
      <w:r>
        <w:continuationSeparator/>
      </w:r>
    </w:p>
  </w:footnote>
  <w:footnote w:type="continuationNotice" w:id="1">
    <w:p w14:paraId="597E12F5" w14:textId="77777777" w:rsidR="00193879" w:rsidRDefault="001938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1"/>
    <w:multiLevelType w:val="hybridMultilevel"/>
    <w:tmpl w:val="330A5C0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A257D7"/>
    <w:multiLevelType w:val="hybridMultilevel"/>
    <w:tmpl w:val="B784E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6C5178"/>
    <w:multiLevelType w:val="hybridMultilevel"/>
    <w:tmpl w:val="8ACAD02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76929914">
    <w:abstractNumId w:val="4"/>
  </w:num>
  <w:num w:numId="2" w16cid:durableId="850607771">
    <w:abstractNumId w:val="2"/>
  </w:num>
  <w:num w:numId="3" w16cid:durableId="1549102641">
    <w:abstractNumId w:val="9"/>
  </w:num>
  <w:num w:numId="4" w16cid:durableId="1818262358">
    <w:abstractNumId w:val="11"/>
  </w:num>
  <w:num w:numId="5" w16cid:durableId="295912412">
    <w:abstractNumId w:val="1"/>
  </w:num>
  <w:num w:numId="6" w16cid:durableId="424425059">
    <w:abstractNumId w:val="3"/>
  </w:num>
  <w:num w:numId="7" w16cid:durableId="1778671881">
    <w:abstractNumId w:val="8"/>
  </w:num>
  <w:num w:numId="8" w16cid:durableId="839009757">
    <w:abstractNumId w:val="10"/>
  </w:num>
  <w:num w:numId="9" w16cid:durableId="867450912">
    <w:abstractNumId w:val="5"/>
  </w:num>
  <w:num w:numId="10" w16cid:durableId="1021859934">
    <w:abstractNumId w:val="6"/>
  </w:num>
  <w:num w:numId="11" w16cid:durableId="55058064">
    <w:abstractNumId w:val="0"/>
  </w:num>
  <w:num w:numId="12" w16cid:durableId="2068603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98"/>
    <w:rsid w:val="00001EBB"/>
    <w:rsid w:val="0000497E"/>
    <w:rsid w:val="00005C52"/>
    <w:rsid w:val="0002209E"/>
    <w:rsid w:val="000232A1"/>
    <w:rsid w:val="00027545"/>
    <w:rsid w:val="00027E32"/>
    <w:rsid w:val="00030314"/>
    <w:rsid w:val="00032B1F"/>
    <w:rsid w:val="00033393"/>
    <w:rsid w:val="0004050D"/>
    <w:rsid w:val="000430F0"/>
    <w:rsid w:val="00043E0D"/>
    <w:rsid w:val="0004412D"/>
    <w:rsid w:val="0005288D"/>
    <w:rsid w:val="00054884"/>
    <w:rsid w:val="00084C34"/>
    <w:rsid w:val="00087D0F"/>
    <w:rsid w:val="00090152"/>
    <w:rsid w:val="000923C4"/>
    <w:rsid w:val="0009389D"/>
    <w:rsid w:val="00095411"/>
    <w:rsid w:val="00097801"/>
    <w:rsid w:val="000A69B5"/>
    <w:rsid w:val="000A6F9F"/>
    <w:rsid w:val="000A7E1F"/>
    <w:rsid w:val="000C1BC0"/>
    <w:rsid w:val="000C3D65"/>
    <w:rsid w:val="000C5689"/>
    <w:rsid w:val="000C5C50"/>
    <w:rsid w:val="000D0964"/>
    <w:rsid w:val="000D6C58"/>
    <w:rsid w:val="000E07FB"/>
    <w:rsid w:val="000E6D28"/>
    <w:rsid w:val="000E7FF9"/>
    <w:rsid w:val="000F0903"/>
    <w:rsid w:val="000F3697"/>
    <w:rsid w:val="000F3759"/>
    <w:rsid w:val="000F38BB"/>
    <w:rsid w:val="000F6111"/>
    <w:rsid w:val="00102FB0"/>
    <w:rsid w:val="00103556"/>
    <w:rsid w:val="001100EC"/>
    <w:rsid w:val="001119DF"/>
    <w:rsid w:val="00112F44"/>
    <w:rsid w:val="001164A3"/>
    <w:rsid w:val="001271C5"/>
    <w:rsid w:val="00132BF7"/>
    <w:rsid w:val="001358EE"/>
    <w:rsid w:val="001442F1"/>
    <w:rsid w:val="0014636B"/>
    <w:rsid w:val="001526E1"/>
    <w:rsid w:val="0015574C"/>
    <w:rsid w:val="001620BA"/>
    <w:rsid w:val="00163ED7"/>
    <w:rsid w:val="00164019"/>
    <w:rsid w:val="001702B6"/>
    <w:rsid w:val="0017274D"/>
    <w:rsid w:val="00182B31"/>
    <w:rsid w:val="00192BE5"/>
    <w:rsid w:val="00193879"/>
    <w:rsid w:val="00195B18"/>
    <w:rsid w:val="001A1761"/>
    <w:rsid w:val="001B1814"/>
    <w:rsid w:val="001B531B"/>
    <w:rsid w:val="001B78D6"/>
    <w:rsid w:val="001C4621"/>
    <w:rsid w:val="001C4F56"/>
    <w:rsid w:val="001C7C98"/>
    <w:rsid w:val="001D1011"/>
    <w:rsid w:val="001D24F4"/>
    <w:rsid w:val="001D2E23"/>
    <w:rsid w:val="001E05C6"/>
    <w:rsid w:val="001E0939"/>
    <w:rsid w:val="001E6804"/>
    <w:rsid w:val="001F2013"/>
    <w:rsid w:val="001F585B"/>
    <w:rsid w:val="00203D1E"/>
    <w:rsid w:val="00213CFD"/>
    <w:rsid w:val="002232B0"/>
    <w:rsid w:val="0023096A"/>
    <w:rsid w:val="00237089"/>
    <w:rsid w:val="00241993"/>
    <w:rsid w:val="00251925"/>
    <w:rsid w:val="00252F55"/>
    <w:rsid w:val="002628C1"/>
    <w:rsid w:val="00265CB9"/>
    <w:rsid w:val="0026614A"/>
    <w:rsid w:val="002673EC"/>
    <w:rsid w:val="00267BAF"/>
    <w:rsid w:val="00270365"/>
    <w:rsid w:val="002712B5"/>
    <w:rsid w:val="00271ED9"/>
    <w:rsid w:val="00272F6E"/>
    <w:rsid w:val="00280C41"/>
    <w:rsid w:val="00281B87"/>
    <w:rsid w:val="00283764"/>
    <w:rsid w:val="00283D57"/>
    <w:rsid w:val="00284398"/>
    <w:rsid w:val="00285E8C"/>
    <w:rsid w:val="0028792A"/>
    <w:rsid w:val="00287BD5"/>
    <w:rsid w:val="00290601"/>
    <w:rsid w:val="00291B66"/>
    <w:rsid w:val="00297D0F"/>
    <w:rsid w:val="002A5ED9"/>
    <w:rsid w:val="002B0FC5"/>
    <w:rsid w:val="002B6835"/>
    <w:rsid w:val="002D4861"/>
    <w:rsid w:val="002D4EE7"/>
    <w:rsid w:val="002E203A"/>
    <w:rsid w:val="002E246F"/>
    <w:rsid w:val="002E2F36"/>
    <w:rsid w:val="002E5919"/>
    <w:rsid w:val="002F2905"/>
    <w:rsid w:val="002F6C2B"/>
    <w:rsid w:val="00301BFA"/>
    <w:rsid w:val="00304955"/>
    <w:rsid w:val="00304C9D"/>
    <w:rsid w:val="0030500C"/>
    <w:rsid w:val="003074E8"/>
    <w:rsid w:val="003136A7"/>
    <w:rsid w:val="00313D04"/>
    <w:rsid w:val="003145A1"/>
    <w:rsid w:val="00315360"/>
    <w:rsid w:val="00321381"/>
    <w:rsid w:val="003226DD"/>
    <w:rsid w:val="00331841"/>
    <w:rsid w:val="00331F3D"/>
    <w:rsid w:val="00333006"/>
    <w:rsid w:val="00340CAE"/>
    <w:rsid w:val="003418E6"/>
    <w:rsid w:val="00343D7F"/>
    <w:rsid w:val="00346B30"/>
    <w:rsid w:val="00346FEE"/>
    <w:rsid w:val="0034754D"/>
    <w:rsid w:val="0034794A"/>
    <w:rsid w:val="00354498"/>
    <w:rsid w:val="00354ED2"/>
    <w:rsid w:val="00356281"/>
    <w:rsid w:val="003579B9"/>
    <w:rsid w:val="00370BB6"/>
    <w:rsid w:val="00375BD8"/>
    <w:rsid w:val="00396A83"/>
    <w:rsid w:val="00397613"/>
    <w:rsid w:val="003A18C3"/>
    <w:rsid w:val="003A52C9"/>
    <w:rsid w:val="003A5A0C"/>
    <w:rsid w:val="003B0105"/>
    <w:rsid w:val="003B199C"/>
    <w:rsid w:val="003B3585"/>
    <w:rsid w:val="003C0822"/>
    <w:rsid w:val="003E27F0"/>
    <w:rsid w:val="003E5357"/>
    <w:rsid w:val="003E6D1F"/>
    <w:rsid w:val="003F0898"/>
    <w:rsid w:val="00416827"/>
    <w:rsid w:val="0041703F"/>
    <w:rsid w:val="004172BD"/>
    <w:rsid w:val="00420E35"/>
    <w:rsid w:val="00431BE6"/>
    <w:rsid w:val="00436BF9"/>
    <w:rsid w:val="004378D7"/>
    <w:rsid w:val="00441A09"/>
    <w:rsid w:val="00444E4D"/>
    <w:rsid w:val="004559D1"/>
    <w:rsid w:val="00456164"/>
    <w:rsid w:val="00463185"/>
    <w:rsid w:val="00473215"/>
    <w:rsid w:val="00474589"/>
    <w:rsid w:val="004837B1"/>
    <w:rsid w:val="004864DB"/>
    <w:rsid w:val="004877AC"/>
    <w:rsid w:val="0049083F"/>
    <w:rsid w:val="00493366"/>
    <w:rsid w:val="004939F0"/>
    <w:rsid w:val="004A1F9B"/>
    <w:rsid w:val="004A2112"/>
    <w:rsid w:val="004B3F46"/>
    <w:rsid w:val="004B4BE9"/>
    <w:rsid w:val="004B56E5"/>
    <w:rsid w:val="004B6375"/>
    <w:rsid w:val="004C5BE5"/>
    <w:rsid w:val="004D4480"/>
    <w:rsid w:val="004E036A"/>
    <w:rsid w:val="004F5DDD"/>
    <w:rsid w:val="005016FF"/>
    <w:rsid w:val="0050241E"/>
    <w:rsid w:val="00503501"/>
    <w:rsid w:val="00505BDB"/>
    <w:rsid w:val="00514DA0"/>
    <w:rsid w:val="0051586B"/>
    <w:rsid w:val="00516A6C"/>
    <w:rsid w:val="00520F81"/>
    <w:rsid w:val="0052660A"/>
    <w:rsid w:val="005278BD"/>
    <w:rsid w:val="005305FC"/>
    <w:rsid w:val="00532666"/>
    <w:rsid w:val="0053268F"/>
    <w:rsid w:val="005334C3"/>
    <w:rsid w:val="00533863"/>
    <w:rsid w:val="00535F2D"/>
    <w:rsid w:val="00537EBC"/>
    <w:rsid w:val="00542022"/>
    <w:rsid w:val="00550F8F"/>
    <w:rsid w:val="00560644"/>
    <w:rsid w:val="00561B15"/>
    <w:rsid w:val="005621CD"/>
    <w:rsid w:val="00574A2A"/>
    <w:rsid w:val="0057563D"/>
    <w:rsid w:val="0057612A"/>
    <w:rsid w:val="005802AA"/>
    <w:rsid w:val="00581B29"/>
    <w:rsid w:val="00583613"/>
    <w:rsid w:val="00584A1A"/>
    <w:rsid w:val="00586EDF"/>
    <w:rsid w:val="00587445"/>
    <w:rsid w:val="00590A37"/>
    <w:rsid w:val="005C16CE"/>
    <w:rsid w:val="005C22AA"/>
    <w:rsid w:val="005D00D1"/>
    <w:rsid w:val="005D21A1"/>
    <w:rsid w:val="005D4232"/>
    <w:rsid w:val="005D751F"/>
    <w:rsid w:val="005F1514"/>
    <w:rsid w:val="005F1F00"/>
    <w:rsid w:val="005F6BCB"/>
    <w:rsid w:val="00605E34"/>
    <w:rsid w:val="006203F7"/>
    <w:rsid w:val="006241D7"/>
    <w:rsid w:val="00626D06"/>
    <w:rsid w:val="00627CDE"/>
    <w:rsid w:val="006375ED"/>
    <w:rsid w:val="006476B3"/>
    <w:rsid w:val="00652B5E"/>
    <w:rsid w:val="006560D4"/>
    <w:rsid w:val="006604AE"/>
    <w:rsid w:val="00661CB8"/>
    <w:rsid w:val="0066292D"/>
    <w:rsid w:val="00671092"/>
    <w:rsid w:val="00671A80"/>
    <w:rsid w:val="00680C8B"/>
    <w:rsid w:val="0068336D"/>
    <w:rsid w:val="0068662F"/>
    <w:rsid w:val="00690604"/>
    <w:rsid w:val="00691B7D"/>
    <w:rsid w:val="00691D00"/>
    <w:rsid w:val="006949A0"/>
    <w:rsid w:val="00694B20"/>
    <w:rsid w:val="006A020C"/>
    <w:rsid w:val="006A3AAC"/>
    <w:rsid w:val="006A47F7"/>
    <w:rsid w:val="006A51AC"/>
    <w:rsid w:val="006A5A69"/>
    <w:rsid w:val="006B6DFF"/>
    <w:rsid w:val="006C446B"/>
    <w:rsid w:val="006C59FA"/>
    <w:rsid w:val="006C6398"/>
    <w:rsid w:val="006D194C"/>
    <w:rsid w:val="006D313C"/>
    <w:rsid w:val="006D31F5"/>
    <w:rsid w:val="006E2A74"/>
    <w:rsid w:val="006E5D07"/>
    <w:rsid w:val="006F4650"/>
    <w:rsid w:val="0070172F"/>
    <w:rsid w:val="00701C14"/>
    <w:rsid w:val="00702067"/>
    <w:rsid w:val="00704FAD"/>
    <w:rsid w:val="00710D4A"/>
    <w:rsid w:val="00710E49"/>
    <w:rsid w:val="007148D2"/>
    <w:rsid w:val="00722CBC"/>
    <w:rsid w:val="00734C88"/>
    <w:rsid w:val="00740DDF"/>
    <w:rsid w:val="007419CE"/>
    <w:rsid w:val="00741A35"/>
    <w:rsid w:val="007535F8"/>
    <w:rsid w:val="0076020C"/>
    <w:rsid w:val="007655DE"/>
    <w:rsid w:val="00765730"/>
    <w:rsid w:val="00767013"/>
    <w:rsid w:val="00770983"/>
    <w:rsid w:val="007719AF"/>
    <w:rsid w:val="00773E37"/>
    <w:rsid w:val="00774D70"/>
    <w:rsid w:val="0078115B"/>
    <w:rsid w:val="0078247E"/>
    <w:rsid w:val="00787D09"/>
    <w:rsid w:val="00792F58"/>
    <w:rsid w:val="007A2B00"/>
    <w:rsid w:val="007A2B6C"/>
    <w:rsid w:val="007A5B86"/>
    <w:rsid w:val="007B4F12"/>
    <w:rsid w:val="007C225D"/>
    <w:rsid w:val="007C617D"/>
    <w:rsid w:val="007D0326"/>
    <w:rsid w:val="007D29A6"/>
    <w:rsid w:val="007D2F98"/>
    <w:rsid w:val="007E0B95"/>
    <w:rsid w:val="007E3568"/>
    <w:rsid w:val="007E424A"/>
    <w:rsid w:val="007E588F"/>
    <w:rsid w:val="007E6E98"/>
    <w:rsid w:val="007E71F3"/>
    <w:rsid w:val="007F06D8"/>
    <w:rsid w:val="007F5A49"/>
    <w:rsid w:val="007F60EA"/>
    <w:rsid w:val="007F7774"/>
    <w:rsid w:val="00800A3F"/>
    <w:rsid w:val="00800C61"/>
    <w:rsid w:val="00801811"/>
    <w:rsid w:val="00802B85"/>
    <w:rsid w:val="00805D28"/>
    <w:rsid w:val="00822984"/>
    <w:rsid w:val="00841410"/>
    <w:rsid w:val="00847EC9"/>
    <w:rsid w:val="008509BD"/>
    <w:rsid w:val="008521D2"/>
    <w:rsid w:val="00862B11"/>
    <w:rsid w:val="008660C1"/>
    <w:rsid w:val="008668A8"/>
    <w:rsid w:val="00867A45"/>
    <w:rsid w:val="00870D57"/>
    <w:rsid w:val="008715EE"/>
    <w:rsid w:val="00874004"/>
    <w:rsid w:val="008775E9"/>
    <w:rsid w:val="00877BED"/>
    <w:rsid w:val="0088214A"/>
    <w:rsid w:val="008865C3"/>
    <w:rsid w:val="00886A88"/>
    <w:rsid w:val="00891DEA"/>
    <w:rsid w:val="00893543"/>
    <w:rsid w:val="008A4C22"/>
    <w:rsid w:val="008A4E50"/>
    <w:rsid w:val="008A4F6F"/>
    <w:rsid w:val="008B1644"/>
    <w:rsid w:val="008C1C87"/>
    <w:rsid w:val="008C5626"/>
    <w:rsid w:val="008C765F"/>
    <w:rsid w:val="008D091A"/>
    <w:rsid w:val="008F198E"/>
    <w:rsid w:val="008F70E3"/>
    <w:rsid w:val="008F74C0"/>
    <w:rsid w:val="00902F00"/>
    <w:rsid w:val="00907B29"/>
    <w:rsid w:val="009228B8"/>
    <w:rsid w:val="00924F1A"/>
    <w:rsid w:val="00926C11"/>
    <w:rsid w:val="009420BC"/>
    <w:rsid w:val="00943830"/>
    <w:rsid w:val="00944201"/>
    <w:rsid w:val="00945761"/>
    <w:rsid w:val="009460A5"/>
    <w:rsid w:val="009470C8"/>
    <w:rsid w:val="0095377D"/>
    <w:rsid w:val="00954324"/>
    <w:rsid w:val="00964E4D"/>
    <w:rsid w:val="00965A88"/>
    <w:rsid w:val="009714E0"/>
    <w:rsid w:val="00974ADE"/>
    <w:rsid w:val="00981F65"/>
    <w:rsid w:val="00982FD4"/>
    <w:rsid w:val="00994150"/>
    <w:rsid w:val="009A2A35"/>
    <w:rsid w:val="009A60BC"/>
    <w:rsid w:val="009A6BFD"/>
    <w:rsid w:val="009B615A"/>
    <w:rsid w:val="009C3083"/>
    <w:rsid w:val="009C3738"/>
    <w:rsid w:val="009D10D1"/>
    <w:rsid w:val="009E21CE"/>
    <w:rsid w:val="009F0615"/>
    <w:rsid w:val="009F63FA"/>
    <w:rsid w:val="00A0092D"/>
    <w:rsid w:val="00A11524"/>
    <w:rsid w:val="00A1534B"/>
    <w:rsid w:val="00A21417"/>
    <w:rsid w:val="00A221F1"/>
    <w:rsid w:val="00A24471"/>
    <w:rsid w:val="00A30BA8"/>
    <w:rsid w:val="00A33C87"/>
    <w:rsid w:val="00A3494C"/>
    <w:rsid w:val="00A4351F"/>
    <w:rsid w:val="00A475D0"/>
    <w:rsid w:val="00A57A0D"/>
    <w:rsid w:val="00A6108E"/>
    <w:rsid w:val="00A65F05"/>
    <w:rsid w:val="00A71354"/>
    <w:rsid w:val="00A73C95"/>
    <w:rsid w:val="00A75798"/>
    <w:rsid w:val="00A82911"/>
    <w:rsid w:val="00A84433"/>
    <w:rsid w:val="00A94F92"/>
    <w:rsid w:val="00A959D6"/>
    <w:rsid w:val="00A96673"/>
    <w:rsid w:val="00A972A8"/>
    <w:rsid w:val="00AA31E0"/>
    <w:rsid w:val="00AC2893"/>
    <w:rsid w:val="00AC43C2"/>
    <w:rsid w:val="00AC664B"/>
    <w:rsid w:val="00AF06C6"/>
    <w:rsid w:val="00AF5814"/>
    <w:rsid w:val="00AF75B5"/>
    <w:rsid w:val="00AF75F0"/>
    <w:rsid w:val="00B01258"/>
    <w:rsid w:val="00B0413E"/>
    <w:rsid w:val="00B045F6"/>
    <w:rsid w:val="00B11666"/>
    <w:rsid w:val="00B13B5E"/>
    <w:rsid w:val="00B14250"/>
    <w:rsid w:val="00B16882"/>
    <w:rsid w:val="00B2272E"/>
    <w:rsid w:val="00B24C87"/>
    <w:rsid w:val="00B27999"/>
    <w:rsid w:val="00B31BB0"/>
    <w:rsid w:val="00B3322D"/>
    <w:rsid w:val="00B37446"/>
    <w:rsid w:val="00B41A2A"/>
    <w:rsid w:val="00B42AFC"/>
    <w:rsid w:val="00B557E2"/>
    <w:rsid w:val="00B6575B"/>
    <w:rsid w:val="00B723B5"/>
    <w:rsid w:val="00B75FDA"/>
    <w:rsid w:val="00B844F2"/>
    <w:rsid w:val="00B90D15"/>
    <w:rsid w:val="00BA09A3"/>
    <w:rsid w:val="00BA37D7"/>
    <w:rsid w:val="00BA6D38"/>
    <w:rsid w:val="00BA70E9"/>
    <w:rsid w:val="00BB2F9E"/>
    <w:rsid w:val="00BC177F"/>
    <w:rsid w:val="00BC656C"/>
    <w:rsid w:val="00BD0EA9"/>
    <w:rsid w:val="00BD1B8A"/>
    <w:rsid w:val="00BD608F"/>
    <w:rsid w:val="00BD7E34"/>
    <w:rsid w:val="00BE3498"/>
    <w:rsid w:val="00BE3935"/>
    <w:rsid w:val="00BF7335"/>
    <w:rsid w:val="00C02AB7"/>
    <w:rsid w:val="00C03974"/>
    <w:rsid w:val="00C05555"/>
    <w:rsid w:val="00C17563"/>
    <w:rsid w:val="00C23C56"/>
    <w:rsid w:val="00C24B43"/>
    <w:rsid w:val="00C25281"/>
    <w:rsid w:val="00C361D0"/>
    <w:rsid w:val="00C44344"/>
    <w:rsid w:val="00C45BEE"/>
    <w:rsid w:val="00C46E69"/>
    <w:rsid w:val="00C53872"/>
    <w:rsid w:val="00C563A0"/>
    <w:rsid w:val="00C630F3"/>
    <w:rsid w:val="00C64E51"/>
    <w:rsid w:val="00C70F14"/>
    <w:rsid w:val="00C70F76"/>
    <w:rsid w:val="00C71ED2"/>
    <w:rsid w:val="00C74FFF"/>
    <w:rsid w:val="00C76713"/>
    <w:rsid w:val="00C8684C"/>
    <w:rsid w:val="00C868C0"/>
    <w:rsid w:val="00C97CF8"/>
    <w:rsid w:val="00CA1839"/>
    <w:rsid w:val="00CA3222"/>
    <w:rsid w:val="00CB032A"/>
    <w:rsid w:val="00CC29A9"/>
    <w:rsid w:val="00CC39FB"/>
    <w:rsid w:val="00CD5B0F"/>
    <w:rsid w:val="00CE3145"/>
    <w:rsid w:val="00CE31D0"/>
    <w:rsid w:val="00CF31B5"/>
    <w:rsid w:val="00D03089"/>
    <w:rsid w:val="00D05CC9"/>
    <w:rsid w:val="00D164FB"/>
    <w:rsid w:val="00D402B0"/>
    <w:rsid w:val="00D43837"/>
    <w:rsid w:val="00D474FE"/>
    <w:rsid w:val="00D66C94"/>
    <w:rsid w:val="00D712A4"/>
    <w:rsid w:val="00D81309"/>
    <w:rsid w:val="00D816CE"/>
    <w:rsid w:val="00D8459A"/>
    <w:rsid w:val="00D905A0"/>
    <w:rsid w:val="00D96160"/>
    <w:rsid w:val="00D961AC"/>
    <w:rsid w:val="00DA0A5F"/>
    <w:rsid w:val="00DA4F99"/>
    <w:rsid w:val="00DB0097"/>
    <w:rsid w:val="00DB75E0"/>
    <w:rsid w:val="00DB7BBB"/>
    <w:rsid w:val="00DC4EB8"/>
    <w:rsid w:val="00DC54B5"/>
    <w:rsid w:val="00DC75F4"/>
    <w:rsid w:val="00DD240E"/>
    <w:rsid w:val="00DD323E"/>
    <w:rsid w:val="00DE7C92"/>
    <w:rsid w:val="00DF2469"/>
    <w:rsid w:val="00DF4C41"/>
    <w:rsid w:val="00E01E4A"/>
    <w:rsid w:val="00E02620"/>
    <w:rsid w:val="00E1026D"/>
    <w:rsid w:val="00E126DC"/>
    <w:rsid w:val="00E1445A"/>
    <w:rsid w:val="00E15E4D"/>
    <w:rsid w:val="00E16667"/>
    <w:rsid w:val="00E23698"/>
    <w:rsid w:val="00E30AB5"/>
    <w:rsid w:val="00E34DBB"/>
    <w:rsid w:val="00E4414A"/>
    <w:rsid w:val="00E46E35"/>
    <w:rsid w:val="00E7177A"/>
    <w:rsid w:val="00E737CC"/>
    <w:rsid w:val="00E73C71"/>
    <w:rsid w:val="00E9618E"/>
    <w:rsid w:val="00E96F07"/>
    <w:rsid w:val="00E9741F"/>
    <w:rsid w:val="00EA13C7"/>
    <w:rsid w:val="00EA25E9"/>
    <w:rsid w:val="00EA3CAB"/>
    <w:rsid w:val="00EA4BE9"/>
    <w:rsid w:val="00EB4310"/>
    <w:rsid w:val="00ED10CB"/>
    <w:rsid w:val="00ED21E6"/>
    <w:rsid w:val="00ED2E84"/>
    <w:rsid w:val="00ED4FF4"/>
    <w:rsid w:val="00ED7EB4"/>
    <w:rsid w:val="00EE23E6"/>
    <w:rsid w:val="00EE44F1"/>
    <w:rsid w:val="00EE65AA"/>
    <w:rsid w:val="00EE68B0"/>
    <w:rsid w:val="00EF33DA"/>
    <w:rsid w:val="00EF3DB4"/>
    <w:rsid w:val="00F02138"/>
    <w:rsid w:val="00F02685"/>
    <w:rsid w:val="00F044F2"/>
    <w:rsid w:val="00F04948"/>
    <w:rsid w:val="00F05196"/>
    <w:rsid w:val="00F07FB1"/>
    <w:rsid w:val="00F10F39"/>
    <w:rsid w:val="00F26AF5"/>
    <w:rsid w:val="00F26BE7"/>
    <w:rsid w:val="00F30384"/>
    <w:rsid w:val="00F303D7"/>
    <w:rsid w:val="00F3166F"/>
    <w:rsid w:val="00F32305"/>
    <w:rsid w:val="00F34823"/>
    <w:rsid w:val="00F4464F"/>
    <w:rsid w:val="00F450E1"/>
    <w:rsid w:val="00F51A0C"/>
    <w:rsid w:val="00F54268"/>
    <w:rsid w:val="00F54D34"/>
    <w:rsid w:val="00F663E0"/>
    <w:rsid w:val="00F6677E"/>
    <w:rsid w:val="00F74E15"/>
    <w:rsid w:val="00F81707"/>
    <w:rsid w:val="00F83144"/>
    <w:rsid w:val="00F84937"/>
    <w:rsid w:val="00F85BB6"/>
    <w:rsid w:val="00F91A90"/>
    <w:rsid w:val="00F93ABA"/>
    <w:rsid w:val="00F966B5"/>
    <w:rsid w:val="00F96B30"/>
    <w:rsid w:val="00F97FF9"/>
    <w:rsid w:val="00FA19DE"/>
    <w:rsid w:val="00FA31EA"/>
    <w:rsid w:val="00FD6790"/>
    <w:rsid w:val="00FE05EC"/>
    <w:rsid w:val="00FE0EAF"/>
    <w:rsid w:val="00FE2540"/>
    <w:rsid w:val="00FE4A8F"/>
    <w:rsid w:val="00FF518A"/>
    <w:rsid w:val="01677F2C"/>
    <w:rsid w:val="01BD8B9B"/>
    <w:rsid w:val="020DD1EB"/>
    <w:rsid w:val="026F6161"/>
    <w:rsid w:val="0289B1D9"/>
    <w:rsid w:val="02B45850"/>
    <w:rsid w:val="03073239"/>
    <w:rsid w:val="03697D5B"/>
    <w:rsid w:val="03E986CA"/>
    <w:rsid w:val="03F433B6"/>
    <w:rsid w:val="0419783C"/>
    <w:rsid w:val="044059D7"/>
    <w:rsid w:val="047D8541"/>
    <w:rsid w:val="0493833A"/>
    <w:rsid w:val="04F10D3B"/>
    <w:rsid w:val="04F948EF"/>
    <w:rsid w:val="06572FE8"/>
    <w:rsid w:val="0717B5B2"/>
    <w:rsid w:val="0760791A"/>
    <w:rsid w:val="076DE55D"/>
    <w:rsid w:val="07913F5D"/>
    <w:rsid w:val="07F59B8F"/>
    <w:rsid w:val="08331952"/>
    <w:rsid w:val="08763333"/>
    <w:rsid w:val="08B596DA"/>
    <w:rsid w:val="091A40F0"/>
    <w:rsid w:val="095C8D85"/>
    <w:rsid w:val="0A83C192"/>
    <w:rsid w:val="0AC4A2C9"/>
    <w:rsid w:val="0AE034BE"/>
    <w:rsid w:val="0AEC35E1"/>
    <w:rsid w:val="0B30C72E"/>
    <w:rsid w:val="0B872BC5"/>
    <w:rsid w:val="0BA7C5BD"/>
    <w:rsid w:val="0C5D9876"/>
    <w:rsid w:val="0E091527"/>
    <w:rsid w:val="0F732831"/>
    <w:rsid w:val="10586741"/>
    <w:rsid w:val="11415F02"/>
    <w:rsid w:val="11499D44"/>
    <w:rsid w:val="11E648D9"/>
    <w:rsid w:val="1216A675"/>
    <w:rsid w:val="12C4CC50"/>
    <w:rsid w:val="134EECD6"/>
    <w:rsid w:val="13632F61"/>
    <w:rsid w:val="136A7443"/>
    <w:rsid w:val="148BD7D3"/>
    <w:rsid w:val="15FDEEF7"/>
    <w:rsid w:val="16226876"/>
    <w:rsid w:val="165AB71A"/>
    <w:rsid w:val="16F5ACFE"/>
    <w:rsid w:val="16FADD76"/>
    <w:rsid w:val="170D293B"/>
    <w:rsid w:val="17CC19AF"/>
    <w:rsid w:val="17E58C0F"/>
    <w:rsid w:val="17EFF11E"/>
    <w:rsid w:val="186FA8E4"/>
    <w:rsid w:val="18791F4B"/>
    <w:rsid w:val="19B88C30"/>
    <w:rsid w:val="1A4854B2"/>
    <w:rsid w:val="1ABE2C0A"/>
    <w:rsid w:val="1AE20379"/>
    <w:rsid w:val="1B26A059"/>
    <w:rsid w:val="1B5D839F"/>
    <w:rsid w:val="1B8CC678"/>
    <w:rsid w:val="1BD3C65D"/>
    <w:rsid w:val="1BF8A7A8"/>
    <w:rsid w:val="1C57AD1B"/>
    <w:rsid w:val="1CF93F10"/>
    <w:rsid w:val="1D4B70DA"/>
    <w:rsid w:val="1D674C62"/>
    <w:rsid w:val="1D729F9E"/>
    <w:rsid w:val="1D975769"/>
    <w:rsid w:val="1DD3BBC5"/>
    <w:rsid w:val="1EA29490"/>
    <w:rsid w:val="1F8A1549"/>
    <w:rsid w:val="1F8BF3A5"/>
    <w:rsid w:val="1FAD92A9"/>
    <w:rsid w:val="20E9F2A8"/>
    <w:rsid w:val="2148F0CC"/>
    <w:rsid w:val="2155CA2C"/>
    <w:rsid w:val="21C74393"/>
    <w:rsid w:val="228F3F94"/>
    <w:rsid w:val="229FA504"/>
    <w:rsid w:val="22E384AF"/>
    <w:rsid w:val="24C07CC7"/>
    <w:rsid w:val="257CE61B"/>
    <w:rsid w:val="259A49F2"/>
    <w:rsid w:val="25D5F4B0"/>
    <w:rsid w:val="25ECE40C"/>
    <w:rsid w:val="270F75C5"/>
    <w:rsid w:val="27333F9F"/>
    <w:rsid w:val="27DCA695"/>
    <w:rsid w:val="28A15EE6"/>
    <w:rsid w:val="2905D8A2"/>
    <w:rsid w:val="291AEB65"/>
    <w:rsid w:val="29A945EF"/>
    <w:rsid w:val="29E4FC27"/>
    <w:rsid w:val="2A1C9B26"/>
    <w:rsid w:val="2A5AEAE6"/>
    <w:rsid w:val="2B1C13E2"/>
    <w:rsid w:val="2B36EA18"/>
    <w:rsid w:val="2BF7EAFD"/>
    <w:rsid w:val="2CBBF002"/>
    <w:rsid w:val="2E3101C8"/>
    <w:rsid w:val="2E3597DF"/>
    <w:rsid w:val="2E95C6E6"/>
    <w:rsid w:val="2ED941CC"/>
    <w:rsid w:val="2EF13B39"/>
    <w:rsid w:val="2F0D6DC2"/>
    <w:rsid w:val="2F731B6D"/>
    <w:rsid w:val="3118EE41"/>
    <w:rsid w:val="311BA27C"/>
    <w:rsid w:val="31305E43"/>
    <w:rsid w:val="316937AC"/>
    <w:rsid w:val="31D882E2"/>
    <w:rsid w:val="31E2D064"/>
    <w:rsid w:val="327F7D00"/>
    <w:rsid w:val="3280BF8E"/>
    <w:rsid w:val="32B0AA01"/>
    <w:rsid w:val="32D9F27F"/>
    <w:rsid w:val="34D4E2BF"/>
    <w:rsid w:val="35350113"/>
    <w:rsid w:val="3593D333"/>
    <w:rsid w:val="35AE7E79"/>
    <w:rsid w:val="362E7C9D"/>
    <w:rsid w:val="36ACF33B"/>
    <w:rsid w:val="37409D49"/>
    <w:rsid w:val="384FF4CA"/>
    <w:rsid w:val="395004FE"/>
    <w:rsid w:val="397BFCFB"/>
    <w:rsid w:val="39A0CBFE"/>
    <w:rsid w:val="39F9A603"/>
    <w:rsid w:val="3A55C8FB"/>
    <w:rsid w:val="3A5F3F42"/>
    <w:rsid w:val="3B420725"/>
    <w:rsid w:val="3B44E5F6"/>
    <w:rsid w:val="3B86A405"/>
    <w:rsid w:val="3C2BFE4A"/>
    <w:rsid w:val="3D4BC470"/>
    <w:rsid w:val="3D754C2D"/>
    <w:rsid w:val="3E104211"/>
    <w:rsid w:val="3E1C6281"/>
    <w:rsid w:val="3E385447"/>
    <w:rsid w:val="3F7C2093"/>
    <w:rsid w:val="4155F777"/>
    <w:rsid w:val="421D3ADC"/>
    <w:rsid w:val="426D4B49"/>
    <w:rsid w:val="429B3832"/>
    <w:rsid w:val="42B86176"/>
    <w:rsid w:val="42DC2B50"/>
    <w:rsid w:val="42FFA8B0"/>
    <w:rsid w:val="4343665F"/>
    <w:rsid w:val="43745FA8"/>
    <w:rsid w:val="442076BA"/>
    <w:rsid w:val="443C08AF"/>
    <w:rsid w:val="46B0885E"/>
    <w:rsid w:val="46D94A36"/>
    <w:rsid w:val="47128915"/>
    <w:rsid w:val="472E79BC"/>
    <w:rsid w:val="47B09892"/>
    <w:rsid w:val="47D1C18B"/>
    <w:rsid w:val="488A5F42"/>
    <w:rsid w:val="49200C35"/>
    <w:rsid w:val="49219FE7"/>
    <w:rsid w:val="4970991B"/>
    <w:rsid w:val="4A618BCC"/>
    <w:rsid w:val="4A72AE76"/>
    <w:rsid w:val="4B070634"/>
    <w:rsid w:val="4D1BF3AE"/>
    <w:rsid w:val="4DBBE1C0"/>
    <w:rsid w:val="4E13976D"/>
    <w:rsid w:val="4E1D21A6"/>
    <w:rsid w:val="4ED005EE"/>
    <w:rsid w:val="4F59C2E8"/>
    <w:rsid w:val="4FB8F207"/>
    <w:rsid w:val="500E0609"/>
    <w:rsid w:val="50D25CEE"/>
    <w:rsid w:val="5154C268"/>
    <w:rsid w:val="5287CAFF"/>
    <w:rsid w:val="542795C0"/>
    <w:rsid w:val="54904FAE"/>
    <w:rsid w:val="5534E66B"/>
    <w:rsid w:val="55B087DA"/>
    <w:rsid w:val="55B3810C"/>
    <w:rsid w:val="5726B821"/>
    <w:rsid w:val="575FB561"/>
    <w:rsid w:val="584004C0"/>
    <w:rsid w:val="58DD3266"/>
    <w:rsid w:val="59376957"/>
    <w:rsid w:val="59B408E7"/>
    <w:rsid w:val="59C535A8"/>
    <w:rsid w:val="59DBD521"/>
    <w:rsid w:val="5A59A9AF"/>
    <w:rsid w:val="5A88AB02"/>
    <w:rsid w:val="5AFD91B5"/>
    <w:rsid w:val="5B5BEF8A"/>
    <w:rsid w:val="5B7C8742"/>
    <w:rsid w:val="5B97A5C2"/>
    <w:rsid w:val="5BE74FE0"/>
    <w:rsid w:val="5C1F9D7D"/>
    <w:rsid w:val="5D0941B9"/>
    <w:rsid w:val="5D565E26"/>
    <w:rsid w:val="5DAF9CD2"/>
    <w:rsid w:val="5E9AC39F"/>
    <w:rsid w:val="5EDF2C9A"/>
    <w:rsid w:val="5F1D4B59"/>
    <w:rsid w:val="606366B9"/>
    <w:rsid w:val="60C76234"/>
    <w:rsid w:val="60F427B5"/>
    <w:rsid w:val="61E6FD74"/>
    <w:rsid w:val="62334123"/>
    <w:rsid w:val="62CE369A"/>
    <w:rsid w:val="62E41F86"/>
    <w:rsid w:val="638D0D4C"/>
    <w:rsid w:val="64D5081E"/>
    <w:rsid w:val="6553BEEE"/>
    <w:rsid w:val="65F72C3B"/>
    <w:rsid w:val="660A777D"/>
    <w:rsid w:val="66197013"/>
    <w:rsid w:val="6632E273"/>
    <w:rsid w:val="66338D7E"/>
    <w:rsid w:val="66415947"/>
    <w:rsid w:val="6651BEB7"/>
    <w:rsid w:val="66C675AF"/>
    <w:rsid w:val="676A2CFF"/>
    <w:rsid w:val="676C753C"/>
    <w:rsid w:val="690B826E"/>
    <w:rsid w:val="691919DE"/>
    <w:rsid w:val="6A20EE52"/>
    <w:rsid w:val="6AC3157A"/>
    <w:rsid w:val="6B02AE99"/>
    <w:rsid w:val="6B2BB478"/>
    <w:rsid w:val="6BDC7549"/>
    <w:rsid w:val="6C211229"/>
    <w:rsid w:val="6D187B39"/>
    <w:rsid w:val="6D207E32"/>
    <w:rsid w:val="6D612A3A"/>
    <w:rsid w:val="6DD76BAD"/>
    <w:rsid w:val="6E096968"/>
    <w:rsid w:val="6E9432D1"/>
    <w:rsid w:val="702575C0"/>
    <w:rsid w:val="710DF7C7"/>
    <w:rsid w:val="7156DDDC"/>
    <w:rsid w:val="71B18493"/>
    <w:rsid w:val="72A354EC"/>
    <w:rsid w:val="7308A112"/>
    <w:rsid w:val="733F8458"/>
    <w:rsid w:val="73601C10"/>
    <w:rsid w:val="74849910"/>
    <w:rsid w:val="74E277F6"/>
    <w:rsid w:val="75270943"/>
    <w:rsid w:val="762610F0"/>
    <w:rsid w:val="763B14DD"/>
    <w:rsid w:val="76BDC2A4"/>
    <w:rsid w:val="7722BD3D"/>
    <w:rsid w:val="774AF682"/>
    <w:rsid w:val="77D48A51"/>
    <w:rsid w:val="7839BCAE"/>
    <w:rsid w:val="789905AA"/>
    <w:rsid w:val="79059713"/>
    <w:rsid w:val="7923A90E"/>
    <w:rsid w:val="79EBFB71"/>
    <w:rsid w:val="7A73D17F"/>
    <w:rsid w:val="7A9C4146"/>
    <w:rsid w:val="7AB1CB68"/>
    <w:rsid w:val="7AEDE9BC"/>
    <w:rsid w:val="7B1BB392"/>
    <w:rsid w:val="7B6B8F05"/>
    <w:rsid w:val="7BDC8AEE"/>
    <w:rsid w:val="7C353F18"/>
    <w:rsid w:val="7C37FF41"/>
    <w:rsid w:val="7C5B7CA1"/>
    <w:rsid w:val="7CB2D705"/>
    <w:rsid w:val="7D871918"/>
    <w:rsid w:val="7DABBFB6"/>
    <w:rsid w:val="7DE8D4B2"/>
    <w:rsid w:val="7E3E5677"/>
    <w:rsid w:val="7F5F1FC2"/>
    <w:rsid w:val="7F71B384"/>
    <w:rsid w:val="7FECF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600ED9"/>
  <w15:docId w15:val="{00736CEE-13E1-4AE5-A166-B83A15C5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3EB482ECD6D0F46927F086F39F0A4B5" ma:contentTypeVersion="0" ma:contentTypeDescription="新しいドキュメントを作成します。" ma:contentTypeScope="" ma:versionID="e1bd8d880d3e6a815b2716c09f4d36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d854ec148d7fa3f28b696a2ee3df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FF2-A42C-441D-BED6-AF4CE22A8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1EAF8C-F976-4AE0-B6B7-C8BCAAD53A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73A67-35AD-43BC-9D17-9C7153BA7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D3F2FD-7255-4D55-877F-7F562EAB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imamura</dc:creator>
  <cp:keywords/>
  <cp:lastModifiedBy>林 春翔</cp:lastModifiedBy>
  <cp:revision>2</cp:revision>
  <cp:lastPrinted>2021-11-11T04:10:00Z</cp:lastPrinted>
  <dcterms:created xsi:type="dcterms:W3CDTF">2024-12-04T13:31:00Z</dcterms:created>
  <dcterms:modified xsi:type="dcterms:W3CDTF">2024-12-04T13:31:00Z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0x01010023EB482ECD6D0F46927F086F39F0A4B5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